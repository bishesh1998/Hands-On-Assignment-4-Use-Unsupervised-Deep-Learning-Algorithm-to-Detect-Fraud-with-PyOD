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B8" w:rsidRDefault="00CA66B8" w:rsidP="002138D7">
      <w:pPr>
        <w:rPr>
          <w:rFonts w:cs="Times New Roman"/>
        </w:rPr>
      </w:pPr>
    </w:p>
    <w:p w:rsidR="00CA66B8" w:rsidRDefault="00CA66B8" w:rsidP="002138D7">
      <w:pPr>
        <w:rPr>
          <w:rFonts w:cs="Times New Roman"/>
        </w:rPr>
      </w:pPr>
    </w:p>
    <w:p w:rsidR="00CA66B8" w:rsidRDefault="00CA66B8" w:rsidP="002138D7">
      <w:pPr>
        <w:rPr>
          <w:rFonts w:cs="Times New Roman"/>
        </w:rPr>
      </w:pPr>
    </w:p>
    <w:p w:rsidR="00CA66B8" w:rsidRDefault="00CA66B8" w:rsidP="002138D7">
      <w:pPr>
        <w:rPr>
          <w:rFonts w:cs="Times New Roman"/>
        </w:rPr>
      </w:pPr>
    </w:p>
    <w:p w:rsidR="002138D7" w:rsidRDefault="00FE046B" w:rsidP="002138D7">
      <w:pPr>
        <w:jc w:val="center"/>
        <w:rPr>
          <w:rFonts w:cs="Times New Roman"/>
        </w:rPr>
      </w:pPr>
      <w:r>
        <w:t xml:space="preserve">PyOD’s AutoEncoder to Detect Fraudulent Transactions </w:t>
      </w:r>
    </w:p>
    <w:p w:rsidR="00CA66B8" w:rsidRDefault="00CA66B8" w:rsidP="002138D7">
      <w:pPr>
        <w:jc w:val="center"/>
        <w:rPr>
          <w:rFonts w:cs="Times New Roman"/>
        </w:rPr>
      </w:pPr>
      <w:r>
        <w:rPr>
          <w:rFonts w:cs="Times New Roman"/>
        </w:rPr>
        <w:t>Name</w:t>
      </w:r>
    </w:p>
    <w:p w:rsidR="00CA66B8" w:rsidRDefault="002138D7" w:rsidP="002138D7">
      <w:pPr>
        <w:jc w:val="center"/>
        <w:rPr>
          <w:rFonts w:cs="Times New Roman"/>
        </w:rPr>
      </w:pPr>
      <w:r>
        <w:rPr>
          <w:rFonts w:cs="Times New Roman"/>
        </w:rPr>
        <w:t>Institution Affiliation</w:t>
      </w:r>
    </w:p>
    <w:p w:rsidR="002138D7" w:rsidRDefault="002138D7" w:rsidP="002138D7">
      <w:pPr>
        <w:jc w:val="center"/>
        <w:rPr>
          <w:rFonts w:cs="Times New Roman"/>
        </w:rPr>
      </w:pPr>
    </w:p>
    <w:p w:rsidR="00CA66B8" w:rsidRDefault="00CA66B8" w:rsidP="002138D7">
      <w:pPr>
        <w:rPr>
          <w:rFonts w:cs="Times New Roman"/>
        </w:rPr>
      </w:pPr>
      <w:r>
        <w:rPr>
          <w:rFonts w:cs="Times New Roman"/>
        </w:rPr>
        <w:br w:type="page"/>
      </w:r>
    </w:p>
    <w:p w:rsidR="00DE11C4" w:rsidRPr="00DE11C4" w:rsidRDefault="00FE046B" w:rsidP="00DE11C4">
      <w:pPr>
        <w:pStyle w:val="Heading1"/>
      </w:pPr>
      <w:r>
        <w:lastRenderedPageBreak/>
        <w:t xml:space="preserve">PyOD’s AutoEncoder to Detect Fraudulent Transactions </w:t>
      </w:r>
    </w:p>
    <w:p w:rsidR="00676FB9" w:rsidRDefault="0021100D" w:rsidP="00E3588F">
      <w:pPr>
        <w:jc w:val="both"/>
      </w:pPr>
      <w:r>
        <w:t xml:space="preserve">This project is about implementing an unsupervised deep learning </w:t>
      </w:r>
      <w:r w:rsidR="00312B5E">
        <w:t>using</w:t>
      </w:r>
      <w:r>
        <w:t xml:space="preserve"> PyOD’s AutoEncoder to detect fraudulent transactions in credit card data.</w:t>
      </w:r>
      <w:r w:rsidR="00312B5E">
        <w:t xml:space="preserve"> The script containing python codes is saved as fraud_autoencoder.py and manifest is saved as manifest.yaml. this model is designed to</w:t>
      </w:r>
      <w:r>
        <w:t xml:space="preserve"> learns normal patterns </w:t>
      </w:r>
      <w:r w:rsidR="00FE046B">
        <w:t xml:space="preserve">and distinguish them from </w:t>
      </w:r>
      <w:r w:rsidR="00B15C98">
        <w:t>fraudulent</w:t>
      </w:r>
      <w:r w:rsidR="00FE046B">
        <w:t xml:space="preserve"> patterns to </w:t>
      </w:r>
      <w:r>
        <w:t>flags anomalies based on reconstruction errors</w:t>
      </w:r>
      <w:r w:rsidR="00FE046B">
        <w:t xml:space="preserve">. The following is the screenshot of the output. </w:t>
      </w:r>
    </w:p>
    <w:p w:rsidR="00920F1F" w:rsidRDefault="00920F1F" w:rsidP="00E3588F">
      <w:pPr>
        <w:jc w:val="both"/>
        <w:rPr>
          <w:rFonts w:cs="Times New Roman"/>
        </w:rPr>
      </w:pPr>
      <w:r>
        <w:t xml:space="preserve">Github link: </w:t>
      </w:r>
      <w:hyperlink r:id="rId7" w:history="1">
        <w:r w:rsidR="00964D44" w:rsidRPr="00B31A77">
          <w:rPr>
            <w:rStyle w:val="Hyperlink"/>
          </w:rPr>
          <w:t>https://github.com/bishesh1998/Hands-On-Assignment-4-Use-Unsupervised-Deep-Learning-Algorithm-to-Detect-Fraud-with-PyOD</w:t>
        </w:r>
      </w:hyperlink>
      <w:r w:rsidR="00964D44">
        <w:t xml:space="preserve"> </w:t>
      </w:r>
      <w:bookmarkStart w:id="0" w:name="_GoBack"/>
      <w:bookmarkEnd w:id="0"/>
    </w:p>
    <w:p w:rsidR="00014197" w:rsidRPr="00014197" w:rsidRDefault="0021100D" w:rsidP="00FE046B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94A5CF3" wp14:editId="0303CD27">
            <wp:extent cx="5943600" cy="299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197" w:rsidRPr="00014197" w:rsidSect="00D109A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0EE" w:rsidRDefault="00F640EE" w:rsidP="00B5010B">
      <w:pPr>
        <w:spacing w:after="0" w:line="240" w:lineRule="auto"/>
      </w:pPr>
      <w:r>
        <w:separator/>
      </w:r>
    </w:p>
  </w:endnote>
  <w:endnote w:type="continuationSeparator" w:id="0">
    <w:p w:rsidR="00F640EE" w:rsidRDefault="00F640EE" w:rsidP="00B5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0EE" w:rsidRDefault="00F640EE" w:rsidP="00B5010B">
      <w:pPr>
        <w:spacing w:after="0" w:line="240" w:lineRule="auto"/>
      </w:pPr>
      <w:r>
        <w:separator/>
      </w:r>
    </w:p>
  </w:footnote>
  <w:footnote w:type="continuationSeparator" w:id="0">
    <w:p w:rsidR="00F640EE" w:rsidRDefault="00F640EE" w:rsidP="00B5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10B" w:rsidRPr="000A3991" w:rsidRDefault="00B5010B" w:rsidP="00FE046B">
    <w:pPr>
      <w:pStyle w:val="Header"/>
      <w:ind w:firstLine="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9AA" w:rsidRPr="00D109AA" w:rsidRDefault="00D109AA" w:rsidP="00FE046B">
    <w:pPr>
      <w:pStyle w:val="Header"/>
      <w:ind w:firstLine="0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0D"/>
    <w:rsid w:val="00014197"/>
    <w:rsid w:val="000410BB"/>
    <w:rsid w:val="00076CBE"/>
    <w:rsid w:val="000A3991"/>
    <w:rsid w:val="000C6448"/>
    <w:rsid w:val="000E730A"/>
    <w:rsid w:val="00183993"/>
    <w:rsid w:val="0021100D"/>
    <w:rsid w:val="002138D7"/>
    <w:rsid w:val="00312B5E"/>
    <w:rsid w:val="003E0B4C"/>
    <w:rsid w:val="003F6B02"/>
    <w:rsid w:val="00430301"/>
    <w:rsid w:val="004A72F3"/>
    <w:rsid w:val="00635CE0"/>
    <w:rsid w:val="00676FB9"/>
    <w:rsid w:val="006D57BF"/>
    <w:rsid w:val="00752368"/>
    <w:rsid w:val="00920F1F"/>
    <w:rsid w:val="00964D44"/>
    <w:rsid w:val="009E359B"/>
    <w:rsid w:val="00B15C98"/>
    <w:rsid w:val="00B5010B"/>
    <w:rsid w:val="00CA66B8"/>
    <w:rsid w:val="00CC14B5"/>
    <w:rsid w:val="00D109AA"/>
    <w:rsid w:val="00D2305C"/>
    <w:rsid w:val="00DA467D"/>
    <w:rsid w:val="00DE11C4"/>
    <w:rsid w:val="00DF7354"/>
    <w:rsid w:val="00E3588F"/>
    <w:rsid w:val="00EA0EE3"/>
    <w:rsid w:val="00F640EE"/>
    <w:rsid w:val="00F855A0"/>
    <w:rsid w:val="00FE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3C920"/>
  <w15:chartTrackingRefBased/>
  <w15:docId w15:val="{CA797816-DE16-409E-8120-4C5B5252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448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197"/>
    <w:pPr>
      <w:keepNext/>
      <w:jc w:val="center"/>
      <w:outlineLvl w:val="0"/>
    </w:pPr>
    <w:rPr>
      <w:rFonts w:cs="Times New Roman"/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6448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359B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0B"/>
  </w:style>
  <w:style w:type="paragraph" w:styleId="Footer">
    <w:name w:val="footer"/>
    <w:basedOn w:val="Normal"/>
    <w:link w:val="FooterChar"/>
    <w:uiPriority w:val="99"/>
    <w:unhideWhenUsed/>
    <w:rsid w:val="00B50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0B"/>
  </w:style>
  <w:style w:type="character" w:customStyle="1" w:styleId="Heading1Char">
    <w:name w:val="Heading 1 Char"/>
    <w:basedOn w:val="DefaultParagraphFont"/>
    <w:link w:val="Heading1"/>
    <w:uiPriority w:val="9"/>
    <w:rsid w:val="00014197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644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359B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4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ishesh1998/Hands-On-Assignment-4-Use-Unsupervised-Deep-Learning-Algorithm-to-Detect-Fraud-with-PyO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%20Wanjiku\Documents\Custom%20Office%20Templates\My%20Custom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7E1EF-CBFD-4B45-8506-066E38C6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Custom template.dotm</Template>
  <TotalTime>7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PyOD’s AutoEncoder to Detect Fraudulent Transactions 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Wanjiku</dc:creator>
  <cp:keywords/>
  <dc:description/>
  <cp:lastModifiedBy>Francis Wanjiku</cp:lastModifiedBy>
  <cp:revision>3</cp:revision>
  <dcterms:created xsi:type="dcterms:W3CDTF">2025-08-16T22:18:00Z</dcterms:created>
  <dcterms:modified xsi:type="dcterms:W3CDTF">2025-08-16T22:41:00Z</dcterms:modified>
</cp:coreProperties>
</file>